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2146"/>
        <w:placeholder>
          <w:docPart w:val="1BBF4866B56148C7AADCEC60E528BFA1"/>
        </w:placeholder>
        <w:temporary/>
        <w:showingPlcHdr/>
        <w15:appearance w15:val="hidden"/>
      </w:sdtPr>
      <w:sdtEndPr/>
      <w:sdtContent>
        <w:p w:rsidR="00533282" w:rsidRPr="000113BE" w:rsidRDefault="000113BE" w:rsidP="000113BE">
          <w:pPr>
            <w:pStyle w:val="Heading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t>Experience</w:t>
          </w:r>
        </w:p>
      </w:sdtContent>
    </w:sdt>
    <w:p w:rsidR="00533282" w:rsidRDefault="000113BE" w:rsidP="00116065">
      <w:pPr>
        <w:pStyle w:val="Heading2"/>
      </w:pPr>
      <w:r w:rsidRPr="000113BE">
        <w:t>Let’s Design for You, LLC</w:t>
      </w:r>
      <w:r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Pr="000113BE">
        <w:rPr>
          <w:color w:val="auto"/>
        </w:rPr>
        <w:t>web designer/developer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Yorba Linda, CA May 2019 – Present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6"/>
        </w:numPr>
      </w:pPr>
      <w:r w:rsidRPr="006B5B7F">
        <w:t>Created and updated websites using WordPress, PHP, jQuery, JavaScript, HTML, Bootstrap and CSS.</w:t>
      </w:r>
    </w:p>
    <w:p w:rsidR="006B5B7F" w:rsidRPr="006B5B7F" w:rsidRDefault="006B5B7F" w:rsidP="006B5B7F">
      <w:pPr>
        <w:numPr>
          <w:ilvl w:val="0"/>
          <w:numId w:val="6"/>
        </w:numPr>
      </w:pPr>
      <w:r w:rsidRPr="006B5B7F">
        <w:t xml:space="preserve">Art works using </w:t>
      </w:r>
      <w:r>
        <w:t xml:space="preserve">Adobe </w:t>
      </w:r>
      <w:r w:rsidRPr="006B5B7F">
        <w:t>Photoshop.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Freelancer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0113BE">
        <w:rPr>
          <w:color w:val="auto"/>
        </w:rPr>
        <w:t xml:space="preserve"> Full Stack Developer</w:t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San Diego, CA 2010 – 2019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Designed multiple websites for different individuals such as the transportation, beauty bar, HVAC, cooking, translator, advertise and music related businesses.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Converted the PSD to HTML documents.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Created and updated websites using JavaScript, HTML5 and CSS.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>Designed the UI layouts using Photoshop, Bootstrap and CSS3.</w:t>
      </w:r>
    </w:p>
    <w:p w:rsidR="006B5B7F" w:rsidRPr="006B5B7F" w:rsidRDefault="006B5B7F" w:rsidP="006B5B7F">
      <w:pPr>
        <w:numPr>
          <w:ilvl w:val="0"/>
          <w:numId w:val="7"/>
        </w:numPr>
      </w:pPr>
      <w:r w:rsidRPr="006B5B7F">
        <w:t xml:space="preserve">Created the database instructions. </w:t>
      </w:r>
      <w:r w:rsidR="00B10733" w:rsidRPr="006B5B7F">
        <w:t>(Microsoft</w:t>
      </w:r>
      <w:r w:rsidRPr="006B5B7F">
        <w:t xml:space="preserve"> Access, </w:t>
      </w:r>
      <w:r w:rsidR="00B10733" w:rsidRPr="006B5B7F">
        <w:t>SQL)</w:t>
      </w:r>
      <w:r w:rsidRPr="006B5B7F">
        <w:t>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Irancell CO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0113BE">
        <w:rPr>
          <w:color w:val="auto"/>
        </w:rPr>
        <w:t xml:space="preserve"> Web developer/designer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 xml:space="preserve">2006 </w:t>
      </w:r>
      <w:r w:rsidR="000113BE" w:rsidRPr="00C446B2">
        <w:rPr>
          <w:color w:val="808080" w:themeColor="background1" w:themeShade="80"/>
          <w:sz w:val="20"/>
        </w:rPr>
        <w:t>–</w:t>
      </w:r>
      <w:r w:rsidRPr="00C446B2">
        <w:rPr>
          <w:color w:val="808080" w:themeColor="background1" w:themeShade="80"/>
          <w:sz w:val="20"/>
        </w:rPr>
        <w:t xml:space="preserve"> 2009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Migrated the previous company website to the newer version one.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Created and updated web pages using JavaScript, HTML and CSS.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Designed banners, logo and animated ads SwiSH Max and Photoshop.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Designed layout design in Photoshop.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Troubleshoot the frontend problems.</w:t>
      </w:r>
    </w:p>
    <w:p w:rsidR="006B5B7F" w:rsidRPr="006B5B7F" w:rsidRDefault="006B5B7F" w:rsidP="006B5B7F">
      <w:pPr>
        <w:numPr>
          <w:ilvl w:val="0"/>
          <w:numId w:val="8"/>
        </w:numPr>
      </w:pPr>
      <w:r w:rsidRPr="006B5B7F">
        <w:t>Implemented creative solution for internal applications.</w:t>
      </w:r>
    </w:p>
    <w:p w:rsidR="006B5B7F" w:rsidRDefault="006B5B7F" w:rsidP="006B5B7F"/>
    <w:p w:rsidR="006B5B7F" w:rsidRDefault="000113BE" w:rsidP="00116065">
      <w:pPr>
        <w:pStyle w:val="Heading2"/>
      </w:pPr>
      <w:r>
        <w:t xml:space="preserve">Tablosaz </w:t>
      </w:r>
      <w:r w:rsidR="00C446B2">
        <w:t xml:space="preserve">INC.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Pr="00C446B2">
        <w:rPr>
          <w:color w:val="auto"/>
          <w:szCs w:val="28"/>
        </w:rPr>
        <w:t xml:space="preserve"> Graphic Designer</w:t>
      </w:r>
      <w:r w:rsidR="006B5B7F">
        <w:tab/>
      </w:r>
      <w:r w:rsidR="006B5B7F">
        <w:tab/>
      </w:r>
    </w:p>
    <w:p w:rsidR="006B5B7F" w:rsidRPr="00C446B2" w:rsidRDefault="006B5B7F" w:rsidP="000113BE">
      <w:pPr>
        <w:rPr>
          <w:color w:val="808080" w:themeColor="background1" w:themeShade="80"/>
          <w:sz w:val="20"/>
        </w:rPr>
      </w:pPr>
      <w:r w:rsidRPr="00C446B2">
        <w:rPr>
          <w:color w:val="808080" w:themeColor="background1" w:themeShade="80"/>
          <w:sz w:val="20"/>
        </w:rPr>
        <w:t>2006-2006</w:t>
      </w:r>
    </w:p>
    <w:p w:rsidR="000113BE" w:rsidRPr="000113BE" w:rsidRDefault="000113BE" w:rsidP="000113BE">
      <w:pPr>
        <w:rPr>
          <w:sz w:val="20"/>
        </w:rPr>
      </w:pPr>
    </w:p>
    <w:p w:rsidR="006B5B7F" w:rsidRPr="006B5B7F" w:rsidRDefault="006B5B7F" w:rsidP="006B5B7F">
      <w:pPr>
        <w:numPr>
          <w:ilvl w:val="0"/>
          <w:numId w:val="9"/>
        </w:numPr>
      </w:pPr>
      <w:r w:rsidRPr="006B5B7F">
        <w:t>Designed the logo, pattern, signs and posters in Adobe Photoshop.</w:t>
      </w:r>
    </w:p>
    <w:p w:rsidR="00533282" w:rsidRDefault="00533282"/>
    <w:p w:rsidR="00C446B2" w:rsidRDefault="00C446B2"/>
    <w:sdt>
      <w:sdtPr>
        <w:id w:val="1483710"/>
        <w:placeholder>
          <w:docPart w:val="C39575497E7C4836A6ADAB09C350D6B7"/>
        </w:placeholder>
        <w:temporary/>
        <w:showingPlcHdr/>
        <w15:appearance w15:val="hidden"/>
      </w:sdtPr>
      <w:sdtEndPr/>
      <w:sdtContent>
        <w:p w:rsidR="00F412D9" w:rsidRDefault="00437322" w:rsidP="00C446B2">
          <w:pPr>
            <w:pStyle w:val="Heading1"/>
          </w:pPr>
          <w:r>
            <w:t>Education</w:t>
          </w:r>
        </w:p>
      </w:sdtContent>
    </w:sdt>
    <w:p w:rsidR="00D47328" w:rsidRDefault="00D47328" w:rsidP="00116065">
      <w:pPr>
        <w:pStyle w:val="Heading2"/>
      </w:pPr>
      <w:r>
        <w:t>San Diego Miramar College</w:t>
      </w:r>
      <w:r w:rsidR="00C446B2"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C446B2" w:rsidRPr="00C446B2">
        <w:rPr>
          <w:color w:val="auto"/>
        </w:rPr>
        <w:t xml:space="preserve"> Computer science, Music </w:t>
      </w:r>
    </w:p>
    <w:p w:rsidR="00D47328" w:rsidRPr="00C446B2" w:rsidRDefault="00D47328" w:rsidP="00D47328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2010 - 2014</w:t>
      </w:r>
    </w:p>
    <w:p w:rsidR="00F412D9" w:rsidRDefault="00F412D9"/>
    <w:p w:rsidR="00D47328" w:rsidRDefault="00D47328" w:rsidP="00116065">
      <w:pPr>
        <w:pStyle w:val="Heading2"/>
      </w:pPr>
      <w:r>
        <w:t>University of Guilan</w:t>
      </w:r>
      <w:r w:rsidR="00C446B2">
        <w:t xml:space="preserve"> </w:t>
      </w:r>
      <w:r w:rsidR="00116065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C446B2" w:rsidRPr="00C446B2">
        <w:rPr>
          <w:color w:val="auto"/>
        </w:rPr>
        <w:t xml:space="preserve"> Bachelor of Science in Agricultural Engineering</w:t>
      </w:r>
    </w:p>
    <w:p w:rsidR="00F412D9" w:rsidRPr="00C446B2" w:rsidRDefault="00D47328" w:rsidP="00C446B2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Mar 2000 – Feb 2004</w:t>
      </w:r>
    </w:p>
    <w:p w:rsidR="00533282" w:rsidRDefault="00D47328">
      <w:pPr>
        <w:pStyle w:val="Heading1"/>
      </w:pPr>
      <w:r>
        <w:t>Skills</w:t>
      </w:r>
    </w:p>
    <w:p w:rsidR="00935868" w:rsidRDefault="00935868" w:rsidP="00935868"/>
    <w:p w:rsidR="00935868" w:rsidRDefault="00935868" w:rsidP="008461C7">
      <w:pPr>
        <w:pStyle w:val="ListParagraph"/>
        <w:numPr>
          <w:ilvl w:val="0"/>
          <w:numId w:val="11"/>
        </w:numPr>
      </w:pPr>
      <w:r w:rsidRPr="000113BE">
        <w:rPr>
          <w:b/>
          <w:bCs/>
        </w:rPr>
        <w:t>Design</w:t>
      </w:r>
      <w:r>
        <w:t>: Figma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Adobe XD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Adobe Photoshop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Wireframe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Prototype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A7497D">
        <w:t xml:space="preserve"> Mock</w:t>
      </w:r>
      <w:bookmarkStart w:id="0" w:name="_GoBack"/>
      <w:bookmarkEnd w:id="0"/>
      <w:r>
        <w:t>up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User Flow</w:t>
      </w:r>
    </w:p>
    <w:p w:rsidR="00935868" w:rsidRDefault="00935868" w:rsidP="00935868"/>
    <w:p w:rsidR="00935868" w:rsidRPr="00935868" w:rsidRDefault="00935868" w:rsidP="008461C7">
      <w:pPr>
        <w:pStyle w:val="ListParagraph"/>
        <w:numPr>
          <w:ilvl w:val="0"/>
          <w:numId w:val="11"/>
        </w:numPr>
      </w:pPr>
      <w:r w:rsidRPr="000113BE">
        <w:rPr>
          <w:b/>
          <w:bCs/>
        </w:rPr>
        <w:t>Languages and Tools:</w:t>
      </w:r>
      <w:r>
        <w:t xml:space="preserve"> HTML5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CSS3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JavaScript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JQuery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JSON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Gulp</w:t>
      </w:r>
      <w:r w:rsidR="00D60038">
        <w:t>.js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AngularJS</w:t>
      </w:r>
      <w:r w:rsidR="00F220C9">
        <w:t xml:space="preserve"> 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 w:rsidR="00B10733">
        <w:t xml:space="preserve"> </w:t>
      </w:r>
      <w:r>
        <w:t>Sass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SCSS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Bootstrap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SQL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="00B10733">
        <w:t>GitHub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Git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</w:t>
      </w:r>
      <w:r w:rsidR="00B10733">
        <w:t>WordPress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MongoDB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Visual Studio Code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Trello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Jira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Slack</w:t>
      </w:r>
      <w:r w:rsidR="008461C7">
        <w:t xml:space="preserve"> </w:t>
      </w:r>
      <w:r w:rsidR="008461C7" w:rsidRPr="008461C7">
        <w:rPr>
          <w:b/>
          <w:bCs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|</w:t>
      </w:r>
      <w:r>
        <w:t xml:space="preserve"> Microsoft SQL Server</w:t>
      </w:r>
    </w:p>
    <w:p w:rsidR="00935868" w:rsidRPr="007160B9" w:rsidRDefault="00935868" w:rsidP="000113BE"/>
    <w:p w:rsidR="00533282" w:rsidRDefault="0048517A">
      <w:pPr>
        <w:pStyle w:val="Heading1"/>
      </w:pPr>
      <w:r>
        <w:t>Certifications</w:t>
      </w:r>
    </w:p>
    <w:p w:rsidR="00C446B2" w:rsidRPr="00C446B2" w:rsidRDefault="00C446B2" w:rsidP="00C446B2"/>
    <w:p w:rsidR="00C446B2" w:rsidRDefault="00F220C9" w:rsidP="00C446B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Google UX Design</w:t>
      </w:r>
    </w:p>
    <w:p w:rsidR="00C446B2" w:rsidRPr="00AC699F" w:rsidRDefault="00F220C9" w:rsidP="00F220C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Jun</w:t>
      </w:r>
      <w:r w:rsidR="00C446B2" w:rsidRPr="00AC699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15</w:t>
      </w:r>
      <w:r w:rsidR="00C446B2" w:rsidRPr="00AC699F">
        <w:rPr>
          <w:color w:val="808080" w:themeColor="background1" w:themeShade="80"/>
        </w:rPr>
        <w:t>, 2021</w:t>
      </w:r>
    </w:p>
    <w:p w:rsidR="00C446B2" w:rsidRDefault="00C446B2" w:rsidP="00F220C9">
      <w:r w:rsidRPr="0048517A">
        <w:t xml:space="preserve">An online non-credit </w:t>
      </w:r>
      <w:r w:rsidR="00F220C9">
        <w:t>Professional Certificate</w:t>
      </w:r>
      <w:r w:rsidRPr="0048517A">
        <w:t xml:space="preserve"> authorized by Google and offered through Coursera.</w:t>
      </w:r>
    </w:p>
    <w:p w:rsidR="00F220C9" w:rsidRDefault="00F220C9" w:rsidP="00C446B2">
      <w:pPr>
        <w:pStyle w:val="Heading2"/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</w:pPr>
      <w:r w:rsidRPr="00F220C9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 xml:space="preserve">Verify at </w:t>
      </w:r>
      <w:hyperlink r:id="rId7" w:history="1">
        <w:r w:rsidRPr="00F220C9">
          <w:rPr>
            <w:rStyle w:val="Hyperlink"/>
            <w:rFonts w:asciiTheme="minorHAnsi" w:eastAsiaTheme="minorEastAsia" w:hAnsiTheme="minorHAnsi" w:cstheme="minorBidi"/>
            <w:color w:val="595959" w:themeColor="text1" w:themeTint="A6"/>
            <w:sz w:val="22"/>
            <w:szCs w:val="22"/>
            <w:u w:val="none"/>
          </w:rPr>
          <w:t>coursera.org/verify/professional-cert/LJUTTRYBHH7S</w:t>
        </w:r>
      </w:hyperlink>
    </w:p>
    <w:p w:rsidR="00C446B2" w:rsidRDefault="00C446B2" w:rsidP="00C446B2">
      <w:pPr>
        <w:pStyle w:val="Heading2"/>
      </w:pPr>
      <w:r>
        <w:t>Origin Code Academy</w:t>
      </w:r>
    </w:p>
    <w:p w:rsidR="00C446B2" w:rsidRPr="00C446B2" w:rsidRDefault="00C446B2" w:rsidP="00C446B2">
      <w:pPr>
        <w:rPr>
          <w:color w:val="808080" w:themeColor="background1" w:themeShade="80"/>
        </w:rPr>
      </w:pPr>
      <w:r w:rsidRPr="00C446B2">
        <w:rPr>
          <w:color w:val="808080" w:themeColor="background1" w:themeShade="80"/>
        </w:rPr>
        <w:t>Sep 2016 – Dec 2016</w:t>
      </w:r>
    </w:p>
    <w:p w:rsidR="00D150F3" w:rsidRDefault="00C446B2" w:rsidP="00C446B2">
      <w:r>
        <w:t>Full Stack Web Programing Certificate</w:t>
      </w:r>
    </w:p>
    <w:p w:rsidR="00C446B2" w:rsidRDefault="00C446B2" w:rsidP="00C446B2"/>
    <w:p w:rsidR="00064487" w:rsidRDefault="00935868" w:rsidP="00064487">
      <w:pPr>
        <w:pStyle w:val="Heading1"/>
      </w:pPr>
      <w:r>
        <w:t>References</w:t>
      </w:r>
    </w:p>
    <w:p w:rsidR="00064487" w:rsidRPr="00064487" w:rsidRDefault="00064487" w:rsidP="00064487">
      <w:r>
        <w:t>Available upon request.</w:t>
      </w:r>
    </w:p>
    <w:p w:rsidR="00064487" w:rsidRDefault="00064487"/>
    <w:sectPr w:rsidR="00064487" w:rsidSect="00D47328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5D" w:rsidRDefault="008B115D">
      <w:pPr>
        <w:spacing w:line="240" w:lineRule="auto"/>
      </w:pPr>
      <w:r>
        <w:separator/>
      </w:r>
    </w:p>
  </w:endnote>
  <w:endnote w:type="continuationSeparator" w:id="0">
    <w:p w:rsidR="008B115D" w:rsidRDefault="008B1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533282" w:rsidRDefault="0043732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9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5D" w:rsidRDefault="008B115D">
      <w:pPr>
        <w:spacing w:line="240" w:lineRule="auto"/>
      </w:pPr>
      <w:r>
        <w:separator/>
      </w:r>
    </w:p>
  </w:footnote>
  <w:footnote w:type="continuationSeparator" w:id="0">
    <w:p w:rsidR="008B115D" w:rsidRDefault="008B11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4C" w:rsidRDefault="0035564C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66432" behindDoc="0" locked="0" layoutInCell="1" allowOverlap="1" wp14:anchorId="23456554" wp14:editId="384CFBBE">
              <wp:simplePos x="0" y="0"/>
              <wp:positionH relativeFrom="page">
                <wp:posOffset>4884420</wp:posOffset>
              </wp:positionH>
              <wp:positionV relativeFrom="paragraph">
                <wp:posOffset>-375920</wp:posOffset>
              </wp:positionV>
              <wp:extent cx="2381250" cy="1082675"/>
              <wp:effectExtent l="0" t="0" r="0" b="3175"/>
              <wp:wrapTopAndBottom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108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564C" w:rsidRDefault="0076564D" w:rsidP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Sasy.bazade@gmail.com</w:t>
                          </w:r>
                        </w:p>
                        <w:p w:rsidR="0035564C" w:rsidRDefault="0076564D" w:rsidP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www.linkedin.com/in/sasanbazade</w:t>
                          </w:r>
                        </w:p>
                        <w:p w:rsidR="0076564D" w:rsidRDefault="008B115D" w:rsidP="00935868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="0076564D" w:rsidRPr="0076564D">
                              <w:rPr>
                                <w:color w:val="4F81BD" w:themeColor="accent1"/>
                              </w:rPr>
                              <w:t>www.sasan.tech</w:t>
                            </w:r>
                          </w:hyperlink>
                          <w:r w:rsidR="0076564D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0113BE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(portfolio)</w:t>
                          </w:r>
                        </w:p>
                        <w:p w:rsidR="00626DAE" w:rsidRDefault="00626DA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565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4.6pt;margin-top:-29.6pt;width:187.5pt;height:85.2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" filled="f" stroked="f">
              <v:textbox>
                <w:txbxContent>
                  <w:p w:rsidR="0035564C" w:rsidRDefault="0076564D" w:rsidP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Sasy.bazade@gmail.com</w:t>
                    </w:r>
                  </w:p>
                  <w:p w:rsidR="0035564C" w:rsidRDefault="0076564D" w:rsidP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www.linkedin.com/in/sasanbazade</w:t>
                    </w:r>
                  </w:p>
                  <w:p w:rsidR="0076564D" w:rsidRDefault="00F024A1" w:rsidP="00935868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hyperlink r:id="rId2" w:history="1">
                      <w:r w:rsidR="0076564D" w:rsidRPr="0076564D">
                        <w:rPr>
                          <w:color w:val="4F81BD" w:themeColor="accent1"/>
                        </w:rPr>
                        <w:t>www.sasan.tech</w:t>
                      </w:r>
                    </w:hyperlink>
                    <w:r w:rsidR="0076564D"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 xml:space="preserve">   </w:t>
                    </w:r>
                    <w:r w:rsidR="000113BE"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(portfolio)</w:t>
                    </w:r>
                  </w:p>
                  <w:p w:rsidR="00626DAE" w:rsidRDefault="00626DAE"/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4384" behindDoc="0" locked="0" layoutInCell="1" allowOverlap="1">
              <wp:simplePos x="0" y="0"/>
              <wp:positionH relativeFrom="page">
                <wp:posOffset>561975</wp:posOffset>
              </wp:positionH>
              <wp:positionV relativeFrom="paragraph">
                <wp:posOffset>-373380</wp:posOffset>
              </wp:positionV>
              <wp:extent cx="4819650" cy="1403985"/>
              <wp:effectExtent l="0" t="0" r="0" b="381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564C" w:rsidRPr="0076564D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Sasan</w:t>
                          </w:r>
                          <w:proofErr w:type="spellEnd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6564D">
                            <w:rPr>
                              <w:b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Bazade</w:t>
                          </w:r>
                          <w:proofErr w:type="spellEnd"/>
                        </w:p>
                        <w:p w:rsidR="0035564C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Laguna Hills, CA 92653</w:t>
                          </w:r>
                        </w:p>
                        <w:p w:rsidR="0035564C" w:rsidRDefault="0035564C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</w:rPr>
                            <w:t>(858) 267 - 9653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44.25pt;margin-top:-29.4pt;width:379.5pt;height:110.55pt;z-index:25166438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" filled="f" stroked="f">
              <v:textbox style="mso-fit-shape-to-text:t">
                <w:txbxContent>
                  <w:p w:rsidR="0035564C" w:rsidRPr="0076564D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proofErr w:type="spellStart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>Sasan</w:t>
                    </w:r>
                    <w:proofErr w:type="spellEnd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76564D">
                      <w:rPr>
                        <w:b/>
                        <w:iCs/>
                        <w:color w:val="4F81BD" w:themeColor="accent1"/>
                        <w:sz w:val="24"/>
                        <w:szCs w:val="24"/>
                      </w:rPr>
                      <w:t>Bazade</w:t>
                    </w:r>
                    <w:proofErr w:type="spellEnd"/>
                  </w:p>
                  <w:p w:rsidR="0035564C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Laguna Hills, CA 92653</w:t>
                    </w:r>
                  </w:p>
                  <w:p w:rsidR="0035564C" w:rsidRDefault="0035564C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rPr>
                        <w:i/>
                        <w:iCs/>
                        <w:color w:val="4F81BD" w:themeColor="accent1"/>
                        <w:sz w:val="24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24"/>
                        <w:szCs w:val="24"/>
                      </w:rPr>
                      <w:t>(858) 267 - 9653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282" w:rsidRDefault="00437322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E117765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proofErr w:type="spellStart"/>
    <w:r w:rsidR="00E47668">
      <w:t>Sasan</w:t>
    </w:r>
    <w:proofErr w:type="spellEnd"/>
    <w:r w:rsidR="00E47668">
      <w:t xml:space="preserve"> </w:t>
    </w:r>
    <w:proofErr w:type="spellStart"/>
    <w:r w:rsidR="00E47668">
      <w:t>Bazade</w:t>
    </w:r>
    <w:proofErr w:type="spellEnd"/>
  </w:p>
  <w:p w:rsidR="00533282" w:rsidRDefault="00E47668">
    <w:pPr>
      <w:pStyle w:val="ContactInfo"/>
    </w:pPr>
    <w:r>
      <w:rPr>
        <w:rStyle w:val="ContactInfoChar"/>
      </w:rPr>
      <w:t>Laguna Hills, CA 92653</w:t>
    </w:r>
  </w:p>
  <w:p w:rsidR="00533282" w:rsidRDefault="008B115D">
    <w:pPr>
      <w:pStyle w:val="ContactInfo"/>
    </w:pPr>
    <w:hyperlink r:id="rId1" w:history="1">
      <w:r w:rsidR="00E47668" w:rsidRPr="0094072C">
        <w:rPr>
          <w:rStyle w:val="Hyperlink"/>
        </w:rPr>
        <w:t>sasy.bazade@gmail.com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AB5"/>
    <w:multiLevelType w:val="multilevel"/>
    <w:tmpl w:val="202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5DAD"/>
    <w:multiLevelType w:val="multilevel"/>
    <w:tmpl w:val="FB7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72975"/>
    <w:multiLevelType w:val="multilevel"/>
    <w:tmpl w:val="360A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7B81"/>
    <w:multiLevelType w:val="multilevel"/>
    <w:tmpl w:val="D42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46C9"/>
    <w:multiLevelType w:val="multilevel"/>
    <w:tmpl w:val="C60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C4F"/>
    <w:multiLevelType w:val="hybridMultilevel"/>
    <w:tmpl w:val="819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68"/>
    <w:rsid w:val="000113BE"/>
    <w:rsid w:val="00064487"/>
    <w:rsid w:val="00116065"/>
    <w:rsid w:val="001B5EFF"/>
    <w:rsid w:val="00294236"/>
    <w:rsid w:val="0031337F"/>
    <w:rsid w:val="0035564C"/>
    <w:rsid w:val="003A039A"/>
    <w:rsid w:val="00437322"/>
    <w:rsid w:val="0048517A"/>
    <w:rsid w:val="00512EBD"/>
    <w:rsid w:val="00533282"/>
    <w:rsid w:val="005654F3"/>
    <w:rsid w:val="00617B9D"/>
    <w:rsid w:val="00626DAE"/>
    <w:rsid w:val="006B5B7F"/>
    <w:rsid w:val="006D6A5A"/>
    <w:rsid w:val="007160B9"/>
    <w:rsid w:val="0076564D"/>
    <w:rsid w:val="007C1FDC"/>
    <w:rsid w:val="00822D6C"/>
    <w:rsid w:val="00823147"/>
    <w:rsid w:val="008461C7"/>
    <w:rsid w:val="008B115D"/>
    <w:rsid w:val="00935868"/>
    <w:rsid w:val="00A7497D"/>
    <w:rsid w:val="00AA035F"/>
    <w:rsid w:val="00AC699F"/>
    <w:rsid w:val="00AF4E9A"/>
    <w:rsid w:val="00B10733"/>
    <w:rsid w:val="00B9797A"/>
    <w:rsid w:val="00C446B2"/>
    <w:rsid w:val="00C87FD9"/>
    <w:rsid w:val="00CB4261"/>
    <w:rsid w:val="00D150F3"/>
    <w:rsid w:val="00D47328"/>
    <w:rsid w:val="00D60038"/>
    <w:rsid w:val="00E42595"/>
    <w:rsid w:val="00E47668"/>
    <w:rsid w:val="00E93815"/>
    <w:rsid w:val="00F024A1"/>
    <w:rsid w:val="00F220C9"/>
    <w:rsid w:val="00F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F5890-C477-488B-8609-004372FC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47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01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ursera.org/verify/HVPZEYBBHD6C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san.tech" TargetMode="External"/><Relationship Id="rId1" Type="http://schemas.openxmlformats.org/officeDocument/2006/relationships/hyperlink" Target="http://www.sasan.te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sy.bazad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9575497E7C4836A6ADAB09C350D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19EC-6BFC-4271-81B2-69A2CA073D04}"/>
      </w:docPartPr>
      <w:docPartBody>
        <w:p w:rsidR="009920B7" w:rsidRDefault="0008088D">
          <w:pPr>
            <w:pStyle w:val="C39575497E7C4836A6ADAB09C350D6B7"/>
          </w:pPr>
          <w:r>
            <w:t>Education</w:t>
          </w:r>
        </w:p>
      </w:docPartBody>
    </w:docPart>
    <w:docPart>
      <w:docPartPr>
        <w:name w:val="1BBF4866B56148C7AADCEC60E528B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075F-5E26-4C5E-9447-32931DFAD918}"/>
      </w:docPartPr>
      <w:docPartBody>
        <w:p w:rsidR="0005564C" w:rsidRDefault="004A71C9" w:rsidP="004A71C9">
          <w:pPr>
            <w:pStyle w:val="1BBF4866B56148C7AADCEC60E528BFA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94"/>
    <w:rsid w:val="00010EF3"/>
    <w:rsid w:val="00043C59"/>
    <w:rsid w:val="0005564C"/>
    <w:rsid w:val="0005796F"/>
    <w:rsid w:val="0008088D"/>
    <w:rsid w:val="00264AE3"/>
    <w:rsid w:val="00456C94"/>
    <w:rsid w:val="004A71C9"/>
    <w:rsid w:val="005C21AB"/>
    <w:rsid w:val="006A1447"/>
    <w:rsid w:val="007010E7"/>
    <w:rsid w:val="009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0CAA63A4D4F388428E295F3CD0DA2">
    <w:name w:val="2F00CAA63A4D4F388428E295F3CD0DA2"/>
  </w:style>
  <w:style w:type="paragraph" w:customStyle="1" w:styleId="20204F85299B48C7845FCEE1EA81D7A4">
    <w:name w:val="20204F85299B48C7845FCEE1EA81D7A4"/>
  </w:style>
  <w:style w:type="paragraph" w:customStyle="1" w:styleId="A0500C015A0E41888BBCC69B81F47576">
    <w:name w:val="A0500C015A0E41888BBCC69B81F47576"/>
  </w:style>
  <w:style w:type="paragraph" w:customStyle="1" w:styleId="6FC9980BAD01462A9FE08CFB41B32A1E">
    <w:name w:val="6FC9980BAD01462A9FE08CFB41B32A1E"/>
  </w:style>
  <w:style w:type="paragraph" w:customStyle="1" w:styleId="3CC31F7DCC4646F29059F0AEAE6C4253">
    <w:name w:val="3CC31F7DCC4646F29059F0AEAE6C4253"/>
  </w:style>
  <w:style w:type="paragraph" w:customStyle="1" w:styleId="7BB4455BD5DB4A159D07110EE153B272">
    <w:name w:val="7BB4455BD5DB4A159D07110EE153B272"/>
  </w:style>
  <w:style w:type="paragraph" w:customStyle="1" w:styleId="2F7C300065B446EC87CA96EC20FD7EFF">
    <w:name w:val="2F7C300065B446EC87CA96EC20FD7EFF"/>
  </w:style>
  <w:style w:type="paragraph" w:customStyle="1" w:styleId="922F16E8870C4757859FE9C6C7E294F8">
    <w:name w:val="922F16E8870C4757859FE9C6C7E294F8"/>
  </w:style>
  <w:style w:type="paragraph" w:customStyle="1" w:styleId="AB0501C085A84E428EC974383F900B25">
    <w:name w:val="AB0501C085A84E428EC974383F900B25"/>
  </w:style>
  <w:style w:type="paragraph" w:customStyle="1" w:styleId="C39575497E7C4836A6ADAB09C350D6B7">
    <w:name w:val="C39575497E7C4836A6ADAB09C350D6B7"/>
  </w:style>
  <w:style w:type="paragraph" w:customStyle="1" w:styleId="1A7C36148B824916BC9CE4D70189E39A">
    <w:name w:val="1A7C36148B824916BC9CE4D70189E39A"/>
  </w:style>
  <w:style w:type="paragraph" w:customStyle="1" w:styleId="0B8F7DAB006645C2A497BF100B6D898F">
    <w:name w:val="0B8F7DAB006645C2A497BF100B6D898F"/>
  </w:style>
  <w:style w:type="paragraph" w:customStyle="1" w:styleId="CC405F597A724E548E28C5A4E8B33045">
    <w:name w:val="CC405F597A724E548E28C5A4E8B33045"/>
  </w:style>
  <w:style w:type="paragraph" w:customStyle="1" w:styleId="88557359CE1248AFB0A2D9631CF29E29">
    <w:name w:val="88557359CE1248AFB0A2D9631CF29E29"/>
  </w:style>
  <w:style w:type="paragraph" w:customStyle="1" w:styleId="3AB675DF1FD548B9A08A1214853F7BBF">
    <w:name w:val="3AB675DF1FD548B9A08A1214853F7BBF"/>
  </w:style>
  <w:style w:type="paragraph" w:customStyle="1" w:styleId="679F3ADFDC63466BB3EA36EAAD924592">
    <w:name w:val="679F3ADFDC63466BB3EA36EAAD924592"/>
  </w:style>
  <w:style w:type="paragraph" w:customStyle="1" w:styleId="B02F2BEF96CA49B5A4A5FB5F2BE7EEF5">
    <w:name w:val="B02F2BEF96CA49B5A4A5FB5F2BE7EEF5"/>
  </w:style>
  <w:style w:type="paragraph" w:customStyle="1" w:styleId="1063665B8EBD45CDAF9901042AAFD539">
    <w:name w:val="1063665B8EBD45CDAF9901042AAFD539"/>
    <w:rsid w:val="00456C94"/>
  </w:style>
  <w:style w:type="paragraph" w:customStyle="1" w:styleId="1BBF4866B56148C7AADCEC60E528BFA1">
    <w:name w:val="1BBF4866B56148C7AADCEC60E528BFA1"/>
    <w:rsid w:val="004A7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resume.dotx</Template>
  <TotalTime>138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keywords/>
  <cp:lastModifiedBy>it</cp:lastModifiedBy>
  <cp:revision>26</cp:revision>
  <dcterms:created xsi:type="dcterms:W3CDTF">2021-04-08T20:54:00Z</dcterms:created>
  <dcterms:modified xsi:type="dcterms:W3CDTF">2021-06-18T16:23:00Z</dcterms:modified>
  <cp:version/>
</cp:coreProperties>
</file>